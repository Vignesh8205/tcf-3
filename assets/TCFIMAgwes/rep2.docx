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Layout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 page 1"/>
      </w:tblPr>
      <w:tblGrid>
        <w:gridCol w:w="3840"/>
        <w:gridCol w:w="713"/>
        <w:gridCol w:w="37"/>
        <w:gridCol w:w="4519"/>
        <w:gridCol w:w="720"/>
        <w:gridCol w:w="720"/>
        <w:gridCol w:w="3851"/>
      </w:tblGrid>
      <w:tr w:rsidR="00007663" w:rsidTr="00F36C9E">
        <w:trPr>
          <w:trHeight w:hRule="exact" w:val="10800"/>
          <w:jc w:val="center"/>
        </w:trPr>
        <w:tc>
          <w:tcPr>
            <w:tcW w:w="3840" w:type="dxa"/>
          </w:tcPr>
          <w:p w:rsidR="004C01C0" w:rsidRDefault="004C01C0">
            <w:pPr>
              <w:rPr>
                <w:noProof/>
                <w:lang w:eastAsia="en-US"/>
              </w:rPr>
            </w:pPr>
          </w:p>
          <w:p w:rsidR="00007663" w:rsidRDefault="004C01C0" w:rsidP="004C01C0">
            <w:r>
              <w:rPr>
                <w:noProof/>
                <w:lang w:eastAsia="en-US"/>
              </w:rPr>
              <w:drawing>
                <wp:inline distT="0" distB="0" distL="0" distR="0">
                  <wp:extent cx="2564564" cy="138112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ware images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29" cy="141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0F1" w:rsidRDefault="00C130F1" w:rsidP="00C130F1">
            <w:pPr>
              <w:pStyle w:val="ListBullet"/>
              <w:numPr>
                <w:ilvl w:val="0"/>
                <w:numId w:val="0"/>
              </w:numPr>
              <w:ind w:left="288"/>
              <w:rPr>
                <w:noProof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Software</w:t>
            </w:r>
          </w:p>
          <w:p w:rsidR="00C130F1" w:rsidRPr="00C130F1" w:rsidRDefault="00C130F1" w:rsidP="00C130F1">
            <w:pPr>
              <w:pStyle w:val="ListBullet"/>
              <w:numPr>
                <w:ilvl w:val="0"/>
                <w:numId w:val="0"/>
              </w:numPr>
              <w:ind w:left="288"/>
              <w:rPr>
                <w:noProof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424787" wp14:editId="24BED7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807085</wp:posOffset>
                      </wp:positionV>
                      <wp:extent cx="676275" cy="1828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0F1" w:rsidRPr="00C130F1" w:rsidRDefault="00C130F1" w:rsidP="00C130F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74247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0;margin-top:63.55pt;width:5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:rsidR="00C130F1" w:rsidRPr="00C130F1" w:rsidRDefault="00C130F1" w:rsidP="00C130F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Testing</w:t>
            </w:r>
          </w:p>
          <w:p w:rsidR="00C130F1" w:rsidRPr="00C130F1" w:rsidRDefault="00C130F1" w:rsidP="00C130F1">
            <w:pPr>
              <w:pStyle w:val="ListBullet"/>
              <w:numPr>
                <w:ilvl w:val="0"/>
                <w:numId w:val="0"/>
              </w:numPr>
              <w:ind w:left="288" w:hanging="288"/>
              <w:rPr>
                <w:sz w:val="56"/>
                <w:szCs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B6E774" wp14:editId="08DA16F3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609600</wp:posOffset>
                      </wp:positionV>
                      <wp:extent cx="1962150" cy="1979930"/>
                      <wp:effectExtent l="0" t="0" r="0" b="63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0F1" w:rsidRPr="00C130F1" w:rsidRDefault="00C130F1" w:rsidP="00C130F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noProof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C130F1" w:rsidRDefault="00C130F1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B6E774" id="Text Box 7" o:spid="_x0000_s1027" type="#_x0000_t202" style="position:absolute;left:0;text-align:left;margin-left:48pt;margin-top:48pt;width:154.5pt;height:155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yCJgIAAFwEAAAOAAAAZHJzL2Uyb0RvYy54bWysVE2P2jAQvVfqf7B8LwFECxsRVnRXVJXQ&#10;7kpQ7dk4DomUeCzbkNBf32cHWLrtqerFmS+PZ+a9yfy+a2p2VNZVpDM+Ggw5U1pSXul9xn9sV59m&#10;nDkvdC5q0irjJ+X4/eLjh3lrUjWmkupcWYYk2qWtyXjpvUmTxMlSNcINyCgNZ0G2ER6q3Se5FS2y&#10;N3UyHg6/JC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" filled="f" stroked="f">
                      <v:fill o:detectmouseclick="t"/>
                      <v:textbox style="mso-fit-shape-to-text:t">
                        <w:txbxContent>
                          <w:p w:rsidR="00C130F1" w:rsidRPr="00C130F1" w:rsidRDefault="00C130F1" w:rsidP="00C130F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130F1" w:rsidRDefault="00C130F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21D801" wp14:editId="23688CBC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609600</wp:posOffset>
                      </wp:positionV>
                      <wp:extent cx="254635" cy="61531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0F1" w:rsidRDefault="00C130F1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1D801" id="Text Box 8" o:spid="_x0000_s1028" type="#_x0000_t202" style="position:absolute;left:0;text-align:left;margin-left:48pt;margin-top:48pt;width:20.05pt;height:48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Nw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" filled="f" stroked="f">
                      <v:fill o:detectmouseclick="t"/>
                      <v:textbox style="mso-fit-shape-to-text:t">
                        <w:txbxContent>
                          <w:p w:rsidR="00C130F1" w:rsidRDefault="00C130F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 xml:space="preserve"> . Automation</w:t>
            </w:r>
          </w:p>
          <w:p w:rsidR="00C130F1" w:rsidRDefault="00C130F1" w:rsidP="00C130F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. Manual</w:t>
            </w:r>
          </w:p>
          <w:p w:rsidR="00C130F1" w:rsidRDefault="00C130F1" w:rsidP="00C130F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</w:t>
            </w:r>
          </w:p>
          <w:p w:rsidR="00C130F1" w:rsidRPr="00C130F1" w:rsidRDefault="00C130F1" w:rsidP="00C130F1">
            <w:pPr>
              <w:rPr>
                <w:sz w:val="48"/>
                <w:szCs w:val="48"/>
              </w:rPr>
            </w:pPr>
          </w:p>
          <w:p w:rsidR="00C130F1" w:rsidRPr="00C130F1" w:rsidRDefault="00C130F1" w:rsidP="00C130F1"/>
          <w:p w:rsidR="00C130F1" w:rsidRDefault="00C130F1" w:rsidP="00C130F1"/>
          <w:p w:rsidR="00007663" w:rsidRPr="00C130F1" w:rsidRDefault="00007663" w:rsidP="00C130F1">
            <w:pPr>
              <w:jc w:val="center"/>
            </w:pPr>
          </w:p>
        </w:tc>
        <w:tc>
          <w:tcPr>
            <w:tcW w:w="713" w:type="dxa"/>
          </w:tcPr>
          <w:p w:rsidR="00007663" w:rsidRDefault="00007663"/>
        </w:tc>
        <w:tc>
          <w:tcPr>
            <w:tcW w:w="37" w:type="dxa"/>
          </w:tcPr>
          <w:p w:rsidR="00007663" w:rsidRDefault="00007663"/>
        </w:tc>
        <w:tc>
          <w:tcPr>
            <w:tcW w:w="4519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519"/>
            </w:tblGrid>
            <w:tr w:rsidR="00007663">
              <w:trPr>
                <w:trHeight w:hRule="exact" w:val="7920"/>
              </w:trPr>
              <w:tc>
                <w:tcPr>
                  <w:tcW w:w="5000" w:type="pct"/>
                </w:tcPr>
                <w:p w:rsidR="00F36C9E" w:rsidRDefault="00F36C9E" w:rsidP="00F36C9E">
                  <w:pPr>
                    <w:pStyle w:val="Heading1"/>
                    <w:jc w:val="center"/>
                    <w:rPr>
                      <w:noProof/>
                      <w:color w:val="70AD47"/>
                      <w:spacing w:val="10"/>
                      <w:sz w:val="72"/>
                      <w:szCs w:val="72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color w:val="70AD47"/>
                      <w:spacing w:val="10"/>
                      <w:sz w:val="72"/>
                      <w:szCs w:val="72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  <w:t>TCF</w:t>
                  </w:r>
                  <w:r w:rsidR="005528ED">
                    <w:rPr>
                      <w:noProof/>
                      <w:color w:val="70AD47"/>
                      <w:spacing w:val="10"/>
                      <w:sz w:val="72"/>
                      <w:szCs w:val="72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  <w:t xml:space="preserve">       Technologies</w:t>
                  </w:r>
                  <w:r>
                    <w:rPr>
                      <w:noProof/>
                      <w:color w:val="70AD47"/>
                      <w:spacing w:val="10"/>
                      <w:sz w:val="72"/>
                      <w:szCs w:val="72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  <w:br/>
                  </w:r>
                </w:p>
                <w:p w:rsidR="00F36C9E" w:rsidRDefault="00F36C9E" w:rsidP="00F36C9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CONTACT</w:t>
                  </w:r>
                </w:p>
                <w:p w:rsidR="00F36C9E" w:rsidRDefault="00F36C9E" w:rsidP="00F36C9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+91</w:t>
                  </w:r>
                  <w:r w:rsidRPr="00F36C9E">
                    <w:rPr>
                      <w:sz w:val="36"/>
                      <w:szCs w:val="36"/>
                    </w:rPr>
                    <w:t>9080303212</w:t>
                  </w:r>
                </w:p>
                <w:p w:rsidR="00F36C9E" w:rsidRPr="005528ED" w:rsidRDefault="00F36C9E" w:rsidP="005528ED">
                  <w:pPr>
                    <w:rPr>
                      <w:sz w:val="32"/>
                      <w:szCs w:val="32"/>
                    </w:rPr>
                  </w:pPr>
                  <w:r w:rsidRPr="00F36C9E">
                    <w:rPr>
                      <w:sz w:val="32"/>
                      <w:szCs w:val="32"/>
                    </w:rPr>
                    <w:t>https://tcftechnologys.com/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2F14309C" wp14:editId="34999DD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1828800" cy="1828800"/>
                            <wp:effectExtent l="0" t="0" r="0" b="4445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36C9E" w:rsidRDefault="00F36C9E" w:rsidP="00F36C9E">
                                        <w:pPr>
                                          <w:pStyle w:val="Heading1"/>
                                          <w:rPr>
                                            <w:color w:val="D8D9DC" w:themeColor="background2"/>
                                            <w:spacing w:val="10"/>
                                            <w:sz w:val="72"/>
                                            <w:szCs w:val="72"/>
                                            <w14:shadow w14:blurRad="63500" w14:dist="50800" w14:dir="13500000" w14:sx="0" w14:sy="0" w14:kx="0" w14:ky="0" w14:algn="none">
                                              <w14:srgbClr w14:val="000000">
                                                <w14:alpha w14:val="50000"/>
                                              </w14:srgb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  <w:p w:rsidR="00F36C9E" w:rsidRPr="00F36C9E" w:rsidRDefault="00F36C9E" w:rsidP="00F36C9E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F14309C" id="Text Box 9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0JwIAAFw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BBPj0JwIAAFwEAAAOAAAAAAAAAAAAAAAAAC4CAABkcnMvZTJvRG9jLnhtbFBL&#10;AQItABQABgAIAAAAIQBLiSbN1gAAAAUBAAAPAAAAAAAAAAAAAAAAAIEEAABkcnMvZG93bnJldi54&#10;bWxQSwUGAAAAAAQABADzAAAAhAUAAAAA&#10;" filled="f" stroked="f">
                            <v:fill o:detectmouseclick="t"/>
                            <v:textbox style="mso-fit-shape-to-text:t">
                              <w:txbxContent>
                                <w:p w:rsidR="00F36C9E" w:rsidRDefault="00F36C9E" w:rsidP="00F36C9E">
                                  <w:pPr>
                                    <w:pStyle w:val="Heading1"/>
                                    <w:rPr>
                                      <w:color w:val="D8D9DC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F36C9E" w:rsidRPr="00F36C9E" w:rsidRDefault="00F36C9E" w:rsidP="00F36C9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4496B1F" wp14:editId="0F9F3D36">
                            <wp:simplePos x="0" y="0"/>
                            <wp:positionH relativeFrom="column">
                              <wp:posOffset>3953510</wp:posOffset>
                            </wp:positionH>
                            <wp:positionV relativeFrom="paragraph">
                              <wp:posOffset>609600</wp:posOffset>
                            </wp:positionV>
                            <wp:extent cx="462915" cy="776605"/>
                            <wp:effectExtent l="0" t="0" r="0" b="0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36C9E" w:rsidRDefault="00F36C9E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496B1F" id="Text Box 10" o:spid="_x0000_s1030" type="#_x0000_t202" style="position:absolute;margin-left:311.3pt;margin-top:48pt;width:36.45pt;height:61.1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AfJgIAAF4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" filled="f" stroked="f">
                            <v:fill o:detectmouseclick="t"/>
                            <v:textbox style="mso-fit-shape-to-text:t">
                              <w:txbxContent>
                                <w:p w:rsidR="00F36C9E" w:rsidRDefault="00F36C9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F36C9E" w:rsidRPr="00F36C9E" w:rsidRDefault="00F36C9E" w:rsidP="00F36C9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="005528ED">
                    <w:rPr>
                      <w:noProof/>
                      <w:sz w:val="28"/>
                      <w:szCs w:val="28"/>
                      <w:lang w:eastAsia="en-US"/>
                    </w:rPr>
                    <w:drawing>
                      <wp:inline distT="0" distB="0" distL="0" distR="0">
                        <wp:extent cx="2794635" cy="2162175"/>
                        <wp:effectExtent l="0" t="0" r="5715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1.jpe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5046" cy="2162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gridSpan w:val="0"/>
                </w:tcPr>
                <w:p w:rsidR="00007663" w:rsidRDefault="00F36C9E">
                  <w:r>
                    <w:tab/>
                  </w:r>
                  <w:r>
                    <w:tab/>
                  </w:r>
                </w:p>
              </w:tc>
            </w:tr>
            <w:tr w:rsidR="00007663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Style w:val="PlainTable4"/>
                    <w:tblW w:w="5000" w:type="pct"/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435"/>
                    <w:gridCol w:w="317"/>
                    <w:gridCol w:w="2767"/>
                  </w:tblGrid>
                  <w:tr w:rsidR="00007663" w:rsidTr="00E408F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1582" w:type="pct"/>
                        <w:vAlign w:val="center"/>
                      </w:tcPr>
                      <w:p w:rsidR="00007663" w:rsidRDefault="00C130F1">
                        <w:pPr>
                          <w:pStyle w:val="NoSpacing"/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637540" cy="63754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logo.jpe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7540" cy="63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" w:type="pct"/>
                        <w:vAlign w:val="center"/>
                      </w:tcPr>
                      <w:p w:rsidR="00007663" w:rsidRDefault="00007663"/>
                    </w:tc>
                    <w:tc>
                      <w:tcPr>
                        <w:tcW w:w="3050" w:type="pct"/>
                        <w:vAlign w:val="center"/>
                      </w:tcPr>
                      <w:sdt>
                        <w:sdtPr>
                          <w:alias w:val="Company"/>
                          <w:tag w:val=""/>
                          <w:id w:val="-108818510"/>
                          <w:placeholder>
                            <w:docPart w:val="CDE4A2297EE44D1998DE64AE1F52E07F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007663" w:rsidRDefault="004C01C0">
                            <w:pPr>
                              <w:pStyle w:val="Company"/>
                            </w:pPr>
                            <w:r>
                              <w:t>TCF</w:t>
                            </w:r>
                          </w:p>
                        </w:sdtContent>
                      </w:sdt>
                      <w:p w:rsidR="00007663" w:rsidRDefault="00C130F1">
                        <w:pPr>
                          <w:pStyle w:val="Footer"/>
                        </w:pPr>
                        <w:r>
                          <w:t>9/5, 4</w:t>
                        </w:r>
                        <w:r w:rsidRPr="00C130F1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St  Railway colony</w:t>
                        </w:r>
                      </w:p>
                      <w:p w:rsidR="00007663" w:rsidRDefault="00C130F1">
                        <w:pPr>
                          <w:pStyle w:val="Footer"/>
                        </w:pPr>
                        <w:r>
                          <w:t>Aminjikarai.</w:t>
                        </w:r>
                      </w:p>
                    </w:tc>
                  </w:tr>
                </w:tbl>
                <w:p w:rsidR="00007663" w:rsidRDefault="00007663"/>
              </w:tc>
            </w:tr>
          </w:tbl>
          <w:p w:rsidR="00007663" w:rsidRDefault="00007663"/>
        </w:tc>
        <w:tc>
          <w:tcPr>
            <w:tcW w:w="720" w:type="dxa"/>
          </w:tcPr>
          <w:p w:rsidR="00007663" w:rsidRDefault="00007663"/>
        </w:tc>
        <w:tc>
          <w:tcPr>
            <w:tcW w:w="720" w:type="dxa"/>
          </w:tcPr>
          <w:p w:rsidR="00007663" w:rsidRDefault="00007663"/>
        </w:tc>
        <w:tc>
          <w:tcPr>
            <w:tcW w:w="3851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851"/>
            </w:tblGrid>
            <w:tr w:rsidR="00007663">
              <w:trPr>
                <w:trHeight w:hRule="exact" w:val="5760"/>
              </w:trPr>
              <w:tc>
                <w:tcPr>
                  <w:tcW w:w="5000" w:type="pct"/>
                </w:tcPr>
                <w:p w:rsidR="00007663" w:rsidRDefault="004C01C0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742488" cy="1371600"/>
                        <wp:effectExtent l="0" t="0" r="127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automa.jpe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4870" cy="137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7663" w:rsidRDefault="004C01C0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445385" cy="14674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anual.jpe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467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7663">
              <w:trPr>
                <w:trHeight w:hRule="exact" w:val="360"/>
              </w:trPr>
              <w:tc>
                <w:tcPr>
                  <w:tcW w:w="5000" w:type="pct"/>
                </w:tcPr>
                <w:p w:rsidR="00007663" w:rsidRDefault="00007663"/>
              </w:tc>
            </w:tr>
            <w:tr w:rsidR="00007663">
              <w:trPr>
                <w:trHeight w:hRule="exact" w:val="3240"/>
              </w:trPr>
              <w:tc>
                <w:tcPr>
                  <w:tcW w:w="5000" w:type="pct"/>
                  <w:shd w:val="clear" w:color="auto" w:fill="E32D91" w:themeFill="accent1"/>
                </w:tcPr>
                <w:p w:rsidR="005528ED" w:rsidRDefault="005528ED" w:rsidP="005528ED">
                  <w:pPr>
                    <w:pStyle w:val="Title"/>
                    <w:ind w:left="0"/>
                  </w:pPr>
                  <w:r>
                    <w:t xml:space="preserve">   </w:t>
                  </w:r>
                  <w:r w:rsidR="00CC40B4">
                    <w:t>Placement</w:t>
                  </w:r>
                </w:p>
                <w:p w:rsidR="00CC40B4" w:rsidRDefault="00CC40B4" w:rsidP="00CC40B4">
                  <w:pPr>
                    <w:rPr>
                      <w:sz w:val="28"/>
                      <w:szCs w:val="28"/>
                    </w:rPr>
                  </w:pPr>
                  <w:r>
                    <w:t xml:space="preserve">          </w:t>
                  </w:r>
                </w:p>
                <w:p w:rsidR="00CC40B4" w:rsidRDefault="00CC40B4" w:rsidP="00CC40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Fresher’s</w:t>
                  </w:r>
                </w:p>
                <w:p w:rsidR="00CC40B4" w:rsidRDefault="00CC40B4" w:rsidP="00CC40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Experience</w:t>
                  </w:r>
                </w:p>
                <w:p w:rsidR="00CC40B4" w:rsidRDefault="00CC40B4" w:rsidP="00CC40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</w:p>
                <w:p w:rsidR="00CC40B4" w:rsidRPr="00CC40B4" w:rsidRDefault="00CC40B4" w:rsidP="00CC40B4">
                  <w:pPr>
                    <w:rPr>
                      <w:sz w:val="28"/>
                      <w:szCs w:val="28"/>
                    </w:rPr>
                  </w:pPr>
                </w:p>
                <w:p w:rsidR="00CC40B4" w:rsidRPr="00CC40B4" w:rsidRDefault="00CC40B4" w:rsidP="00CC40B4">
                  <w:pPr>
                    <w:rPr>
                      <w:sz w:val="36"/>
                      <w:szCs w:val="36"/>
                    </w:rPr>
                  </w:pPr>
                </w:p>
                <w:p w:rsidR="005528ED" w:rsidRPr="005528ED" w:rsidRDefault="005528ED" w:rsidP="005528ED">
                  <w:pPr>
                    <w:pStyle w:val="Title"/>
                    <w:ind w:left="0"/>
                    <w:rPr>
                      <w:sz w:val="28"/>
                      <w:szCs w:val="28"/>
                    </w:rPr>
                  </w:pPr>
                </w:p>
                <w:p w:rsidR="005528ED" w:rsidRDefault="005528ED" w:rsidP="005528ED">
                  <w:pPr>
                    <w:pStyle w:val="Title"/>
                  </w:pPr>
                  <w:r>
                    <w:t xml:space="preserve">    </w:t>
                  </w:r>
                </w:p>
                <w:p w:rsidR="005528ED" w:rsidRDefault="005528ED" w:rsidP="005528ED">
                  <w:pPr>
                    <w:pStyle w:val="Title"/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</w:p>
                <w:p w:rsidR="005528ED" w:rsidRPr="005528ED" w:rsidRDefault="005528ED" w:rsidP="005528ED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t xml:space="preserve">                </w:t>
                  </w:r>
                </w:p>
                <w:p w:rsidR="005528ED" w:rsidRPr="005528ED" w:rsidRDefault="005528ED" w:rsidP="005528ED"/>
                <w:p w:rsidR="005528ED" w:rsidRDefault="005528ED" w:rsidP="005528ED"/>
                <w:p w:rsidR="005528ED" w:rsidRDefault="005528ED" w:rsidP="005528ED"/>
                <w:p w:rsidR="005528ED" w:rsidRDefault="005528ED" w:rsidP="005528ED"/>
                <w:p w:rsidR="005528ED" w:rsidRPr="005528ED" w:rsidRDefault="005528ED" w:rsidP="005528ED"/>
                <w:p w:rsidR="005528ED" w:rsidRPr="005528ED" w:rsidRDefault="005528ED" w:rsidP="005528ED"/>
                <w:p w:rsidR="005528ED" w:rsidRPr="005528ED" w:rsidRDefault="005528ED" w:rsidP="005528ED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t xml:space="preserve">                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C130F1" w:rsidRDefault="00C130F1" w:rsidP="004C01C0">
                  <w:pPr>
                    <w:pStyle w:val="Title"/>
                  </w:pPr>
                </w:p>
                <w:p w:rsidR="00C130F1" w:rsidRPr="005528ED" w:rsidRDefault="00C130F1" w:rsidP="005528ED">
                  <w:pPr>
                    <w:pStyle w:val="Title"/>
                  </w:pPr>
                  <w:r>
                    <w:t xml:space="preserve">     </w:t>
                  </w:r>
                </w:p>
                <w:p w:rsidR="004C01C0" w:rsidRPr="00C130F1" w:rsidRDefault="00C130F1" w:rsidP="00C130F1">
                  <w:pPr>
                    <w:tabs>
                      <w:tab w:val="left" w:pos="2535"/>
                    </w:tabs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ab/>
                  </w:r>
                </w:p>
              </w:tc>
              <w:tc>
                <w:tcPr>
                  <w:gridSpan w:val="0"/>
                </w:tcPr>
                <w:p w:rsidR="00007663" w:rsidRDefault="00C130F1">
                  <w:r>
                    <w:tab/>
                  </w:r>
                </w:p>
              </w:tc>
            </w:tr>
            <w:tr w:rsidR="00C130F1">
              <w:trPr>
                <w:trHeight w:hRule="exact" w:val="3240"/>
              </w:trPr>
              <w:tc>
                <w:tcPr>
                  <w:tcW w:w="5000" w:type="pct"/>
                  <w:shd w:val="clear" w:color="auto" w:fill="E32D91" w:themeFill="accent1"/>
                </w:tcPr>
                <w:p w:rsidR="00C130F1" w:rsidRDefault="00C130F1" w:rsidP="00C130F1">
                  <w:pPr>
                    <w:pStyle w:val="Title"/>
                    <w:ind w:left="720" w:hanging="720"/>
                  </w:pPr>
                </w:p>
              </w:tc>
            </w:tr>
            <w:tr w:rsidR="00C130F1">
              <w:trPr>
                <w:trHeight w:hRule="exact" w:val="3240"/>
              </w:trPr>
              <w:tc>
                <w:tcPr>
                  <w:tcW w:w="5000" w:type="pct"/>
                  <w:shd w:val="clear" w:color="auto" w:fill="E32D91" w:themeFill="accent1"/>
                </w:tcPr>
                <w:p w:rsidR="00C130F1" w:rsidRDefault="00C130F1" w:rsidP="004C01C0">
                  <w:pPr>
                    <w:pStyle w:val="Title"/>
                  </w:pPr>
                </w:p>
              </w:tc>
            </w:tr>
            <w:tr w:rsidR="00007663">
              <w:trPr>
                <w:trHeight w:hRule="exact" w:val="1440"/>
              </w:trPr>
              <w:tc>
                <w:tcPr>
                  <w:tcW w:w="5000" w:type="pct"/>
                  <w:shd w:val="clear" w:color="auto" w:fill="E32D91" w:themeFill="accent1"/>
                  <w:vAlign w:val="bottom"/>
                </w:tcPr>
                <w:p w:rsidR="00007663" w:rsidRDefault="00007663" w:rsidP="00C130F1">
                  <w:pPr>
                    <w:pStyle w:val="Subtitle"/>
                    <w:ind w:left="0"/>
                  </w:pPr>
                </w:p>
              </w:tc>
            </w:tr>
          </w:tbl>
          <w:p w:rsidR="00007663" w:rsidRDefault="00007663"/>
        </w:tc>
      </w:tr>
    </w:tbl>
    <w:p w:rsidR="00007663" w:rsidRDefault="00007663">
      <w:pPr>
        <w:pStyle w:val="NoSpacing"/>
      </w:pPr>
    </w:p>
    <w:tbl>
      <w:tblPr>
        <w:tblStyle w:val="TableLayout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 page 2"/>
      </w:tblPr>
      <w:tblGrid>
        <w:gridCol w:w="3840"/>
        <w:gridCol w:w="713"/>
        <w:gridCol w:w="217"/>
        <w:gridCol w:w="4339"/>
        <w:gridCol w:w="720"/>
        <w:gridCol w:w="720"/>
        <w:gridCol w:w="3851"/>
      </w:tblGrid>
      <w:tr w:rsidR="00007663" w:rsidTr="0081455D">
        <w:trPr>
          <w:trHeight w:hRule="exact" w:val="10800"/>
          <w:jc w:val="center"/>
        </w:trPr>
        <w:tc>
          <w:tcPr>
            <w:tcW w:w="3840" w:type="dxa"/>
          </w:tcPr>
          <w:p w:rsidR="00007663" w:rsidRDefault="00997DCB">
            <w:pPr>
              <w:spacing w:after="32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2362200" cy="1771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nual (2)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00" cy="177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63" w:rsidRDefault="00537303" w:rsidP="00537303">
            <w:pPr>
              <w:pStyle w:val="Heading1"/>
            </w:pPr>
            <w:r>
              <w:t>MANUAL TESTING</w:t>
            </w:r>
          </w:p>
          <w:p w:rsidR="00537303" w:rsidRDefault="00537303" w:rsidP="00537303">
            <w:r>
              <w:t xml:space="preserve">    </w:t>
            </w:r>
          </w:p>
          <w:p w:rsidR="003D0787" w:rsidRDefault="00537303" w:rsidP="00537303">
            <w:r>
              <w:t xml:space="preserve">    </w:t>
            </w:r>
            <w:r w:rsidR="003D0787">
              <w:rPr>
                <w:sz w:val="28"/>
                <w:szCs w:val="28"/>
              </w:rPr>
              <w:t xml:space="preserve">Introduction-Lifecycle-SDLC </w:t>
            </w:r>
            <w:r>
              <w:t xml:space="preserve">        </w:t>
            </w:r>
          </w:p>
          <w:p w:rsidR="003D0787" w:rsidRDefault="003D0787" w:rsidP="0053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Phases-SDLC Models-Method-</w:t>
            </w:r>
          </w:p>
          <w:p w:rsidR="009B19AA" w:rsidRDefault="003D0787" w:rsidP="0053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Techniques-Static-Dynamic-</w:t>
            </w:r>
          </w:p>
          <w:p w:rsidR="009B19AA" w:rsidRDefault="009B19AA" w:rsidP="0053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Levels-Functional-non </w:t>
            </w:r>
          </w:p>
          <w:p w:rsidR="00537303" w:rsidRPr="009B19AA" w:rsidRDefault="009B19AA" w:rsidP="0053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functional-Life Cycle-Projects</w:t>
            </w:r>
          </w:p>
          <w:p w:rsidR="009B19AA" w:rsidRDefault="00537303" w:rsidP="00537303">
            <w:r>
              <w:t xml:space="preserve">           </w:t>
            </w:r>
          </w:p>
          <w:p w:rsidR="00537303" w:rsidRPr="00537303" w:rsidRDefault="009B19AA" w:rsidP="00537303">
            <w:r>
              <w:rPr>
                <w:noProof/>
                <w:lang w:eastAsia="en-US"/>
              </w:rPr>
              <w:drawing>
                <wp:inline distT="0" distB="0" distL="0" distR="0">
                  <wp:extent cx="2628900" cy="1752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anual images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559" cy="175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7303">
              <w:t xml:space="preserve">   </w:t>
            </w:r>
          </w:p>
        </w:tc>
        <w:tc>
          <w:tcPr>
            <w:tcW w:w="713" w:type="dxa"/>
          </w:tcPr>
          <w:p w:rsidR="00007663" w:rsidRDefault="00007663"/>
        </w:tc>
        <w:tc>
          <w:tcPr>
            <w:tcW w:w="217" w:type="dxa"/>
          </w:tcPr>
          <w:p w:rsidR="00007663" w:rsidRDefault="00007663"/>
        </w:tc>
        <w:tc>
          <w:tcPr>
            <w:tcW w:w="4339" w:type="dxa"/>
          </w:tcPr>
          <w:p w:rsidR="00007663" w:rsidRDefault="0081455D" w:rsidP="0081455D">
            <w:pPr>
              <w:pStyle w:val="Heading2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  <w:p w:rsidR="0081455D" w:rsidRDefault="0081455D" w:rsidP="00814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Fundamentals</w:t>
            </w:r>
          </w:p>
          <w:p w:rsidR="0081455D" w:rsidRDefault="0081455D" w:rsidP="00814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Manual Testing</w:t>
            </w:r>
          </w:p>
          <w:p w:rsidR="0081455D" w:rsidRDefault="0081455D" w:rsidP="00814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Automation Testing</w:t>
            </w:r>
          </w:p>
          <w:p w:rsidR="0081455D" w:rsidRDefault="0081455D" w:rsidP="00814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Mobile Testing</w:t>
            </w:r>
          </w:p>
          <w:p w:rsidR="0081455D" w:rsidRDefault="0081455D" w:rsidP="00814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Tools</w:t>
            </w:r>
          </w:p>
          <w:p w:rsidR="0081455D" w:rsidRDefault="0081455D" w:rsidP="00814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Application Under Test</w:t>
            </w:r>
          </w:p>
          <w:p w:rsidR="00007663" w:rsidRPr="00997DCB" w:rsidRDefault="0081455D" w:rsidP="00997D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Projects</w:t>
            </w:r>
          </w:p>
          <w:p w:rsidR="00007663" w:rsidRDefault="00997DCB" w:rsidP="00997DCB">
            <w:pPr>
              <w:pStyle w:val="Heading2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Manual Testing</w:t>
            </w:r>
          </w:p>
          <w:p w:rsidR="00997DCB" w:rsidRPr="00997DCB" w:rsidRDefault="00997DCB" w:rsidP="00997DCB">
            <w:pPr>
              <w:rPr>
                <w:sz w:val="44"/>
                <w:szCs w:val="44"/>
              </w:rPr>
            </w:pPr>
            <w:r w:rsidRPr="00997DCB">
              <w:rPr>
                <w:sz w:val="44"/>
                <w:szCs w:val="44"/>
              </w:rPr>
              <w:t>Syllabus</w:t>
            </w:r>
          </w:p>
          <w:p w:rsidR="00997DCB" w:rsidRPr="009B19AA" w:rsidRDefault="00997DCB" w:rsidP="009B19AA">
            <w:pPr>
              <w:pStyle w:val="Heading2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Automation Testing</w:t>
            </w:r>
          </w:p>
          <w:p w:rsidR="00997DCB" w:rsidRPr="00997DCB" w:rsidRDefault="00997DCB" w:rsidP="00997DCB">
            <w:r>
              <w:t xml:space="preserve"> </w:t>
            </w:r>
          </w:p>
        </w:tc>
        <w:tc>
          <w:tcPr>
            <w:tcW w:w="720" w:type="dxa"/>
          </w:tcPr>
          <w:p w:rsidR="00007663" w:rsidRDefault="00007663"/>
        </w:tc>
        <w:tc>
          <w:tcPr>
            <w:tcW w:w="720" w:type="dxa"/>
          </w:tcPr>
          <w:p w:rsidR="00007663" w:rsidRDefault="00007663"/>
        </w:tc>
        <w:tc>
          <w:tcPr>
            <w:tcW w:w="3851" w:type="dxa"/>
          </w:tcPr>
          <w:p w:rsidR="00007663" w:rsidRDefault="00997DCB" w:rsidP="00537303">
            <w:r>
              <w:rPr>
                <w:noProof/>
                <w:lang w:eastAsia="en-US"/>
              </w:rPr>
              <w:drawing>
                <wp:inline distT="0" distB="0" distL="0" distR="0">
                  <wp:extent cx="2445385" cy="13754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lc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221" cy="137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63" w:rsidRDefault="00007663" w:rsidP="00537303"/>
          <w:p w:rsidR="009B19AA" w:rsidRDefault="009B19AA" w:rsidP="009B19AA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AUTOMATION TESTING</w:t>
            </w:r>
          </w:p>
          <w:p w:rsidR="009B19AA" w:rsidRDefault="009B19AA" w:rsidP="009B19AA"/>
          <w:p w:rsidR="009B19AA" w:rsidRDefault="009B19AA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Introduction-Selenium-</w:t>
            </w:r>
          </w:p>
          <w:p w:rsidR="009B19AA" w:rsidRDefault="009B19AA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UTF/QTP- Load runner-</w:t>
            </w:r>
          </w:p>
          <w:p w:rsidR="00035DAB" w:rsidRDefault="009B19AA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Opium-SoapUI-Postman-</w:t>
            </w:r>
            <w:r w:rsidR="00035DAB">
              <w:rPr>
                <w:sz w:val="28"/>
                <w:szCs w:val="28"/>
              </w:rPr>
              <w:t xml:space="preserve">Java </w:t>
            </w:r>
          </w:p>
          <w:p w:rsidR="009B19AA" w:rsidRDefault="00035DAB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Programming for Selenium and  </w:t>
            </w:r>
          </w:p>
          <w:p w:rsidR="00035DAB" w:rsidRDefault="00035DAB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Opium-Python Programming for </w:t>
            </w:r>
          </w:p>
          <w:p w:rsidR="00035DAB" w:rsidRDefault="00035DAB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Selenium</w:t>
            </w:r>
            <w:r w:rsidR="002625DA">
              <w:rPr>
                <w:sz w:val="28"/>
                <w:szCs w:val="28"/>
              </w:rPr>
              <w:t xml:space="preserve"> and Opium-VBScript </w:t>
            </w:r>
          </w:p>
          <w:p w:rsidR="002625DA" w:rsidRPr="009B19AA" w:rsidRDefault="002625DA" w:rsidP="009B1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UTF/QTP-Projects</w:t>
            </w: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445385" cy="14008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utoma (2)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07663" w:rsidRDefault="00007663">
      <w:pPr>
        <w:pStyle w:val="NoSpacing"/>
      </w:pPr>
    </w:p>
    <w:sectPr w:rsidR="00007663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54551" w:themeColor="text2"/>
        <w:sz w:val="16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C0"/>
    <w:rsid w:val="00007663"/>
    <w:rsid w:val="00035DAB"/>
    <w:rsid w:val="00200D31"/>
    <w:rsid w:val="002625DA"/>
    <w:rsid w:val="003D0787"/>
    <w:rsid w:val="004C01C0"/>
    <w:rsid w:val="00537303"/>
    <w:rsid w:val="005528ED"/>
    <w:rsid w:val="0081455D"/>
    <w:rsid w:val="00997DCB"/>
    <w:rsid w:val="009B19AA"/>
    <w:rsid w:val="00B1693C"/>
    <w:rsid w:val="00C130F1"/>
    <w:rsid w:val="00CC40B4"/>
    <w:rsid w:val="00E408FB"/>
    <w:rsid w:val="00F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1001A"/>
  <w15:chartTrackingRefBased/>
  <w15:docId w15:val="{1174769A-38EB-4F7D-BD64-DA06DCF5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55563" w:themeColor="text2" w:themeTint="E6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E32D91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54551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Layout">
    <w:name w:val="Table Layout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2"/>
    <w:unhideWhenUsed/>
    <w:qFormat/>
    <w:pPr>
      <w:spacing w:after="340" w:line="240" w:lineRule="auto"/>
    </w:pPr>
    <w:rPr>
      <w:i/>
      <w:iCs/>
      <w:sz w:val="1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54551" w:themeColor="text2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E32D91" w:themeColor="accent1"/>
      <w:sz w:val="3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Footer">
    <w:name w:val="footer"/>
    <w:basedOn w:val="Normal"/>
    <w:link w:val="FooterChar"/>
    <w:uiPriority w:val="2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2"/>
    <w:rPr>
      <w:rFonts w:asciiTheme="minorHAnsi" w:eastAsiaTheme="minorEastAsia" w:hAnsiTheme="minorHAnsi" w:cstheme="minorBidi"/>
      <w:sz w:val="17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1"/>
    <w:qFormat/>
    <w:pPr>
      <w:pBdr>
        <w:top w:val="single" w:sz="4" w:space="14" w:color="E32D91" w:themeColor="accent1"/>
        <w:bottom w:val="single" w:sz="4" w:space="14" w:color="E32D91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E32D91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Pr>
      <w:rFonts w:asciiTheme="majorHAnsi" w:eastAsiaTheme="majorEastAsia" w:hAnsiTheme="majorHAnsi" w:cstheme="majorBidi"/>
      <w:i/>
      <w:iCs/>
      <w:color w:val="E32D91" w:themeColor="accent1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bCs/>
    </w:rPr>
  </w:style>
  <w:style w:type="table" w:styleId="PlainTable4">
    <w:name w:val="Plain Table 4"/>
    <w:basedOn w:val="TableNormal"/>
    <w:uiPriority w:val="44"/>
    <w:rsid w:val="00E408F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F\AppData\Roaming\Microsoft\Templates\Business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E4A2297EE44D1998DE64AE1F52E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4713B-42DB-42D2-B9A1-4A6849EB89AB}"/>
      </w:docPartPr>
      <w:docPartBody>
        <w:p w:rsidR="00000000" w:rsidRDefault="00A3649D">
          <w:pPr>
            <w:pStyle w:val="CDE4A2297EE44D1998DE64AE1F52E07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9D"/>
    <w:rsid w:val="00A3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4A2297EE44D1998DE64AE1F52E07F">
    <w:name w:val="CDE4A2297EE44D1998DE64AE1F52E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Customize this brochure with information about your business. Insert your company logo, your own photos and change the colors to get the polished, professional look you want. 
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840694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2012-06-04T06:22:00+00:00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1572288</Value>
    </PublishStatusLookup>
    <APAuthor xmlns="4873beb7-5857-4685-be1f-d57550cc96cc">
      <UserInfo>
        <DisplayName>REDMOND\v-anij</DisplayName>
        <AccountId>2469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TP102911893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251B-11B4-44B2-932F-30F19E515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5F2B0-608D-46E2-9C86-A39D74495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10EC26-3231-41DA-A06A-87652661CB1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2807179-C973-40D3-84BD-C1C76FB0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Brochure</Template>
  <TotalTime>136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TCF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TCF</dc:creator>
  <cp:lastModifiedBy>TCF</cp:lastModifiedBy>
  <cp:revision>1</cp:revision>
  <dcterms:created xsi:type="dcterms:W3CDTF">2024-01-08T06:57:00Z</dcterms:created>
  <dcterms:modified xsi:type="dcterms:W3CDTF">2024-01-08T09:13:00Z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