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F306F6" w:rsidRDefault="00F306F6" w:rsidP="001B2ABD">
            <w:pPr>
              <w:tabs>
                <w:tab w:val="left" w:pos="990"/>
              </w:tabs>
              <w:jc w:val="center"/>
              <w:rPr>
                <w:noProof/>
                <w:lang w:eastAsia="en-US"/>
              </w:rPr>
            </w:pPr>
          </w:p>
          <w:p w:rsidR="000629D5" w:rsidRDefault="00F306F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139950" cy="2139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e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F306F6" w:rsidP="00F306F6">
            <w:pPr>
              <w:pStyle w:val="Heading2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software testing</w:t>
            </w:r>
          </w:p>
          <w:p w:rsidR="00F306F6" w:rsidRPr="00F306F6" w:rsidRDefault="00F306F6" w:rsidP="00F306F6"/>
          <w:p w:rsidR="00F306F6" w:rsidRDefault="00F306F6" w:rsidP="00F306F6">
            <w:pPr>
              <w:rPr>
                <w:noProof/>
                <w:lang w:eastAsia="en-US"/>
              </w:rPr>
            </w:pPr>
          </w:p>
          <w:p w:rsidR="00846D4F" w:rsidRDefault="004F7FCF" w:rsidP="00F306F6">
            <w:r>
              <w:rPr>
                <w:noProof/>
                <w:lang w:eastAsia="en-US"/>
              </w:rPr>
              <w:t xml:space="preserve"> </w:t>
            </w:r>
            <w:r w:rsidR="00FF16E4">
              <w:rPr>
                <w:noProof/>
                <w:lang w:eastAsia="en-US"/>
              </w:rPr>
              <w:t xml:space="preserve"> xx</w:t>
            </w:r>
            <w:bookmarkStart w:id="0" w:name="_GoBack"/>
            <w:r w:rsidR="00F306F6">
              <w:rPr>
                <w:noProof/>
                <w:lang w:eastAsia="en-US"/>
              </w:rPr>
              <w:drawing>
                <wp:inline distT="0" distB="0" distL="0" distR="0" wp14:anchorId="5B013928" wp14:editId="58FAAAD1">
                  <wp:extent cx="3962400" cy="30340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sting types.jpe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F306F6" w:rsidRDefault="00F306F6" w:rsidP="00F306F6"/>
          <w:p w:rsid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TESTING</w:t>
            </w:r>
          </w:p>
          <w:p w:rsid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Manual Testing</w:t>
            </w:r>
          </w:p>
          <w:p w:rsidR="00F306F6" w:rsidRPr="00F306F6" w:rsidRDefault="00F306F6" w:rsidP="00F306F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Automation Testing</w:t>
            </w:r>
          </w:p>
          <w:p w:rsidR="00F306F6" w:rsidRDefault="00F306F6" w:rsidP="00F306F6"/>
          <w:p w:rsidR="00F306F6" w:rsidRDefault="00F306F6" w:rsidP="00F306F6"/>
          <w:p w:rsidR="00F306F6" w:rsidRDefault="00F306F6" w:rsidP="00F306F6"/>
          <w:p w:rsidR="00F306F6" w:rsidRDefault="00F306F6" w:rsidP="00F306F6"/>
          <w:p w:rsidR="00F306F6" w:rsidRDefault="00F306F6" w:rsidP="00F306F6"/>
          <w:p w:rsidR="00F306F6" w:rsidRDefault="00F306F6" w:rsidP="00F306F6"/>
          <w:p w:rsidR="00F306F6" w:rsidRPr="00846D4F" w:rsidRDefault="00F306F6" w:rsidP="00F306F6"/>
          <w:p w:rsidR="00846D4F" w:rsidRPr="00846D4F" w:rsidRDefault="00846D4F" w:rsidP="0006236E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FF47DF" w:rsidRDefault="00FF47DF" w:rsidP="0006236E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  <w:lang w:eastAsia="en-US"/>
              </w:rPr>
              <w:drawing>
                <wp:inline distT="0" distB="0" distL="0" distR="0">
                  <wp:extent cx="3962400" cy="23774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nual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F306F6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MANUAL TESTING</w:t>
            </w:r>
          </w:p>
          <w:p w:rsidR="0006236E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Introduction-Lifecycle-Method-Test case Design-</w:t>
            </w:r>
          </w:p>
          <w:p w:rsidR="0006236E" w:rsidRDefault="0006236E" w:rsidP="0006236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Dynamic-Black Box-L</w:t>
            </w:r>
            <w:r w:rsidR="00FF47DF">
              <w:rPr>
                <w:sz w:val="44"/>
                <w:szCs w:val="44"/>
              </w:rPr>
              <w:t>evels testing-Testing Matrices</w:t>
            </w:r>
          </w:p>
          <w:p w:rsidR="00FF47DF" w:rsidRDefault="00FF47DF" w:rsidP="0006236E">
            <w:pPr>
              <w:rPr>
                <w:sz w:val="44"/>
                <w:szCs w:val="44"/>
              </w:rPr>
            </w:pPr>
          </w:p>
          <w:p w:rsidR="0006236E" w:rsidRPr="0006236E" w:rsidRDefault="0006236E" w:rsidP="0006236E">
            <w:pPr>
              <w:rPr>
                <w:sz w:val="44"/>
                <w:szCs w:val="44"/>
              </w:rPr>
            </w:pP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0629D5" w:rsidRDefault="00F306F6" w:rsidP="00846D4F">
            <w:pPr>
              <w:pStyle w:val="Title"/>
            </w:pPr>
            <w:r>
              <w:t xml:space="preserve">  tcf</w:t>
            </w:r>
          </w:p>
          <w:p w:rsidR="00F306F6" w:rsidRPr="00F306F6" w:rsidRDefault="00F306F6" w:rsidP="00F306F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technologies</w:t>
            </w:r>
          </w:p>
          <w:p w:rsidR="000629D5" w:rsidRDefault="000629D5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</w:p>
          <w:p w:rsidR="000629D5" w:rsidRDefault="000629D5" w:rsidP="000629D5"/>
          <w:sdt>
            <w:sdtPr>
              <w:id w:val="-1954003311"/>
              <w:placeholder>
                <w:docPart w:val="B3E53C3758644B7A971F9449B80ACCCF"/>
              </w:placeholder>
              <w:temporary/>
              <w:showingPlcHdr/>
              <w15:appearance w15:val="hidden"/>
            </w:sdtPr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AB830A235D6C496E935248931D065BA4"/>
              </w:placeholder>
              <w:temporary/>
              <w:showingPlcHdr/>
              <w15:appearance w15:val="hidden"/>
            </w:sdtPr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F306F6" w:rsidP="000629D5">
            <w:pPr>
              <w:pStyle w:val="ContactDetails"/>
            </w:pPr>
            <w:r>
              <w:t>+91 90803 03212</w:t>
            </w:r>
          </w:p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36DE300CE6B945BD97192E661906418B"/>
              </w:placeholder>
              <w:temporary/>
              <w:showingPlcHdr/>
              <w15:appearance w15:val="hidden"/>
            </w:sdtPr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F306F6" w:rsidP="000629D5">
            <w:pPr>
              <w:pStyle w:val="ContactDetails"/>
            </w:pPr>
            <w:r>
              <w:t>https://tcftechnologys.com/</w:t>
            </w:r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64AF349E62EA4E88878B6CCFAEC0478D"/>
              </w:placeholder>
              <w:temporary/>
              <w:showingPlcHdr/>
              <w15:appearance w15:val="hidden"/>
            </w:sdtPr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F306F6" w:rsidP="00F306F6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Tcftechnologies.contact@.com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FF16E4" w:rsidRDefault="00FF16E4" w:rsidP="00846D4F">
      <w:pPr>
        <w:tabs>
          <w:tab w:val="left" w:pos="990"/>
        </w:tabs>
        <w:spacing w:after="0"/>
        <w:rPr>
          <w:sz w:val="8"/>
        </w:rPr>
      </w:pPr>
    </w:p>
    <w:p w:rsidR="0006236E" w:rsidRDefault="0006236E" w:rsidP="00846D4F">
      <w:pPr>
        <w:tabs>
          <w:tab w:val="left" w:pos="990"/>
        </w:tabs>
        <w:spacing w:after="0"/>
        <w:rPr>
          <w:sz w:val="8"/>
        </w:rPr>
      </w:pPr>
    </w:p>
    <w:p w:rsidR="0006236E" w:rsidRPr="00846D4F" w:rsidRDefault="0006236E" w:rsidP="00846D4F">
      <w:pPr>
        <w:tabs>
          <w:tab w:val="left" w:pos="990"/>
        </w:tabs>
        <w:spacing w:after="0"/>
        <w:rPr>
          <w:sz w:val="8"/>
        </w:rPr>
      </w:pPr>
    </w:p>
    <w:sectPr w:rsidR="0006236E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399" w:rsidRDefault="00736399" w:rsidP="000C45FF">
      <w:r>
        <w:separator/>
      </w:r>
    </w:p>
  </w:endnote>
  <w:endnote w:type="continuationSeparator" w:id="0">
    <w:p w:rsidR="00736399" w:rsidRDefault="0073639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399" w:rsidRDefault="00736399" w:rsidP="000C45FF">
      <w:r>
        <w:separator/>
      </w:r>
    </w:p>
  </w:footnote>
  <w:footnote w:type="continuationSeparator" w:id="0">
    <w:p w:rsidR="00736399" w:rsidRDefault="0073639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6E4" w:rsidRDefault="00FF16E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F6"/>
    <w:rsid w:val="00036450"/>
    <w:rsid w:val="00061C84"/>
    <w:rsid w:val="0006236E"/>
    <w:rsid w:val="000629D5"/>
    <w:rsid w:val="00076632"/>
    <w:rsid w:val="000C45FF"/>
    <w:rsid w:val="000E3FD1"/>
    <w:rsid w:val="000F46E6"/>
    <w:rsid w:val="001112A3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342285"/>
    <w:rsid w:val="004071FC"/>
    <w:rsid w:val="00445947"/>
    <w:rsid w:val="004813B3"/>
    <w:rsid w:val="00496591"/>
    <w:rsid w:val="004C63E4"/>
    <w:rsid w:val="004D3011"/>
    <w:rsid w:val="004F7FCF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36399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B4E13"/>
    <w:rsid w:val="00DD172A"/>
    <w:rsid w:val="00E25A26"/>
    <w:rsid w:val="00E55D74"/>
    <w:rsid w:val="00E866EC"/>
    <w:rsid w:val="00E93B74"/>
    <w:rsid w:val="00EB3A62"/>
    <w:rsid w:val="00F306F6"/>
    <w:rsid w:val="00F60274"/>
    <w:rsid w:val="00F77FB9"/>
    <w:rsid w:val="00FB068F"/>
    <w:rsid w:val="00FF16E4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F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E53C3758644B7A971F9449B80AC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DF3F-304C-43D7-B3ED-36D0DFD548CB}"/>
      </w:docPartPr>
      <w:docPartBody>
        <w:p w:rsidR="00F24BFA" w:rsidRDefault="001A3549">
          <w:pPr>
            <w:pStyle w:val="B3E53C3758644B7A971F9449B80ACCCF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AB830A235D6C496E935248931D06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BB7BD-615E-4915-BD7A-F9059B9044B7}"/>
      </w:docPartPr>
      <w:docPartBody>
        <w:p w:rsidR="00F24BFA" w:rsidRDefault="001A3549">
          <w:pPr>
            <w:pStyle w:val="AB830A235D6C496E935248931D065BA4"/>
          </w:pPr>
          <w:r w:rsidRPr="004D3011">
            <w:t>PHONE:</w:t>
          </w:r>
        </w:p>
      </w:docPartBody>
    </w:docPart>
    <w:docPart>
      <w:docPartPr>
        <w:name w:val="36DE300CE6B945BD97192E6619064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9C0F-79AB-4A4E-931A-78D83DA3FD47}"/>
      </w:docPartPr>
      <w:docPartBody>
        <w:p w:rsidR="00F24BFA" w:rsidRDefault="001A3549">
          <w:pPr>
            <w:pStyle w:val="36DE300CE6B945BD97192E661906418B"/>
          </w:pPr>
          <w:r w:rsidRPr="004D3011">
            <w:t>WEBSITE:</w:t>
          </w:r>
        </w:p>
      </w:docPartBody>
    </w:docPart>
    <w:docPart>
      <w:docPartPr>
        <w:name w:val="64AF349E62EA4E88878B6CCFAEC0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7BC30-DCF5-4B8B-B1F8-FD974927C70C}"/>
      </w:docPartPr>
      <w:docPartBody>
        <w:p w:rsidR="00F24BFA" w:rsidRDefault="001A3549">
          <w:pPr>
            <w:pStyle w:val="64AF349E62EA4E88878B6CCFAEC0478D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9"/>
    <w:rsid w:val="001A3549"/>
    <w:rsid w:val="00F2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57469DC6FC440583A71B637A34215E">
    <w:name w:val="D357469DC6FC440583A71B637A34215E"/>
  </w:style>
  <w:style w:type="paragraph" w:customStyle="1" w:styleId="C55D4BCCDEA94F4CB18C90F83F01F37A">
    <w:name w:val="C55D4BCCDEA94F4CB18C90F83F01F37A"/>
  </w:style>
  <w:style w:type="paragraph" w:customStyle="1" w:styleId="9DC9FA3D55B14A16A0AA05E5CB6E608E">
    <w:name w:val="9DC9FA3D55B14A16A0AA05E5CB6E608E"/>
  </w:style>
  <w:style w:type="paragraph" w:customStyle="1" w:styleId="77E6AE6666F94F8492932D61E9F9C570">
    <w:name w:val="77E6AE6666F94F8492932D61E9F9C570"/>
  </w:style>
  <w:style w:type="paragraph" w:customStyle="1" w:styleId="06B7FE669A0E4AA49A7941EB3B4E2481">
    <w:name w:val="06B7FE669A0E4AA49A7941EB3B4E2481"/>
  </w:style>
  <w:style w:type="paragraph" w:customStyle="1" w:styleId="254450ABDB8A4AE9ABCBD9BEC1FE93C3">
    <w:name w:val="254450ABDB8A4AE9ABCBD9BEC1FE93C3"/>
  </w:style>
  <w:style w:type="paragraph" w:customStyle="1" w:styleId="63FC5F3452FA47849C8E0233AFB51F20">
    <w:name w:val="63FC5F3452FA47849C8E0233AFB51F20"/>
  </w:style>
  <w:style w:type="paragraph" w:customStyle="1" w:styleId="A5AC37AE274A4CD390512A430ACC5ED4">
    <w:name w:val="A5AC37AE274A4CD390512A430ACC5ED4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98BEB9683E9F41559A306E95F66B500C">
    <w:name w:val="98BEB9683E9F41559A306E95F66B500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3BFC4A1FA58B4C8681AE3D924E260085">
    <w:name w:val="3BFC4A1FA58B4C8681AE3D924E260085"/>
  </w:style>
  <w:style w:type="paragraph" w:customStyle="1" w:styleId="7B6DD0DD21CF4CD487D751236B1574FF">
    <w:name w:val="7B6DD0DD21CF4CD487D751236B1574FF"/>
  </w:style>
  <w:style w:type="paragraph" w:customStyle="1" w:styleId="D93D510102D54C47A4F8B263A52E2E4A">
    <w:name w:val="D93D510102D54C47A4F8B263A52E2E4A"/>
  </w:style>
  <w:style w:type="paragraph" w:customStyle="1" w:styleId="504B838508C1412D9F7B9E2FAF3FAB5D">
    <w:name w:val="504B838508C1412D9F7B9E2FAF3FAB5D"/>
  </w:style>
  <w:style w:type="paragraph" w:customStyle="1" w:styleId="6103AF36CCE949EDA684764D66526BAE">
    <w:name w:val="6103AF36CCE949EDA684764D66526BA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3E53C3758644B7A971F9449B80ACCCF">
    <w:name w:val="B3E53C3758644B7A971F9449B80ACCCF"/>
  </w:style>
  <w:style w:type="paragraph" w:customStyle="1" w:styleId="AB830A235D6C496E935248931D065BA4">
    <w:name w:val="AB830A235D6C496E935248931D065BA4"/>
  </w:style>
  <w:style w:type="paragraph" w:customStyle="1" w:styleId="5C5B4A24AC09486489E7A172E44AABAA">
    <w:name w:val="5C5B4A24AC09486489E7A172E44AABAA"/>
  </w:style>
  <w:style w:type="paragraph" w:customStyle="1" w:styleId="36DE300CE6B945BD97192E661906418B">
    <w:name w:val="36DE300CE6B945BD97192E661906418B"/>
  </w:style>
  <w:style w:type="paragraph" w:customStyle="1" w:styleId="A088C8679AD14CF5A7DC5D0D706E2062">
    <w:name w:val="A088C8679AD14CF5A7DC5D0D706E2062"/>
  </w:style>
  <w:style w:type="paragraph" w:customStyle="1" w:styleId="64AF349E62EA4E88878B6CCFAEC0478D">
    <w:name w:val="64AF349E62EA4E88878B6CCFAEC0478D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349BF41228F243879EED686CAC2C468E">
    <w:name w:val="349BF41228F243879EED686CAC2C4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68917E6-B129-4CC7-BB36-20B7E810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2024-01-06T07:21:00Z</dcterms:created>
  <dcterms:modified xsi:type="dcterms:W3CDTF">2024-03-29T05:33:00Z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